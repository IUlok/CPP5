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85" w:rsidRPr="003245C9" w:rsidRDefault="008A4F85" w:rsidP="005B203F">
      <w:pPr>
        <w:spacing w:before="240" w:after="120"/>
        <w:jc w:val="center"/>
        <w:outlineLvl w:val="0"/>
        <w:rPr>
          <w:b/>
          <w:bCs/>
          <w:noProof/>
          <w:sz w:val="28"/>
          <w:szCs w:val="28"/>
        </w:rPr>
      </w:pPr>
      <w:r w:rsidRPr="003245C9">
        <w:rPr>
          <w:b/>
          <w:bCs/>
          <w:noProof/>
          <w:sz w:val="28"/>
          <w:szCs w:val="28"/>
        </w:rPr>
        <w:t xml:space="preserve">ЛАБОРАТОРНАЯ РАБОТА № </w:t>
      </w:r>
      <w:r w:rsidR="003245C9" w:rsidRPr="003245C9">
        <w:rPr>
          <w:b/>
          <w:bCs/>
          <w:noProof/>
          <w:sz w:val="28"/>
          <w:szCs w:val="28"/>
        </w:rPr>
        <w:t>5</w:t>
      </w:r>
    </w:p>
    <w:p w:rsidR="003245C9" w:rsidRPr="003245C9" w:rsidRDefault="003245C9" w:rsidP="00F36681">
      <w:pPr>
        <w:spacing w:after="120"/>
        <w:jc w:val="center"/>
        <w:rPr>
          <w:b/>
          <w:bCs/>
          <w:noProof/>
          <w:sz w:val="28"/>
          <w:szCs w:val="28"/>
        </w:rPr>
      </w:pPr>
    </w:p>
    <w:p w:rsidR="008A4F85" w:rsidRPr="003245C9" w:rsidRDefault="003B78B9" w:rsidP="00F36681">
      <w:pPr>
        <w:spacing w:after="120"/>
        <w:jc w:val="center"/>
        <w:rPr>
          <w:b/>
          <w:bCs/>
          <w:noProof/>
          <w:sz w:val="28"/>
          <w:szCs w:val="28"/>
        </w:rPr>
      </w:pPr>
      <w:r w:rsidRPr="003245C9">
        <w:rPr>
          <w:b/>
          <w:bCs/>
          <w:noProof/>
          <w:sz w:val="28"/>
          <w:szCs w:val="28"/>
        </w:rPr>
        <w:t>Изучение м</w:t>
      </w:r>
      <w:r w:rsidR="008A4F85" w:rsidRPr="003245C9">
        <w:rPr>
          <w:b/>
          <w:bCs/>
          <w:noProof/>
          <w:sz w:val="28"/>
          <w:szCs w:val="28"/>
        </w:rPr>
        <w:t>еханизм</w:t>
      </w:r>
      <w:r w:rsidRPr="003245C9">
        <w:rPr>
          <w:b/>
          <w:bCs/>
          <w:noProof/>
          <w:sz w:val="28"/>
          <w:szCs w:val="28"/>
        </w:rPr>
        <w:t>а</w:t>
      </w:r>
      <w:r w:rsidR="008A4F85" w:rsidRPr="003245C9">
        <w:rPr>
          <w:b/>
          <w:bCs/>
          <w:noProof/>
          <w:sz w:val="28"/>
          <w:szCs w:val="28"/>
        </w:rPr>
        <w:t xml:space="preserve"> наследования</w:t>
      </w:r>
      <w:r w:rsidR="00F36681" w:rsidRPr="003245C9">
        <w:rPr>
          <w:b/>
          <w:bCs/>
          <w:noProof/>
          <w:sz w:val="28"/>
          <w:szCs w:val="28"/>
        </w:rPr>
        <w:t xml:space="preserve"> </w:t>
      </w:r>
      <w:r w:rsidRPr="003245C9">
        <w:rPr>
          <w:b/>
          <w:bCs/>
          <w:noProof/>
          <w:sz w:val="28"/>
          <w:szCs w:val="28"/>
        </w:rPr>
        <w:t xml:space="preserve">и </w:t>
      </w:r>
      <w:r w:rsidR="00392F73" w:rsidRPr="003245C9">
        <w:rPr>
          <w:b/>
          <w:bCs/>
          <w:noProof/>
          <w:sz w:val="28"/>
          <w:szCs w:val="28"/>
        </w:rPr>
        <w:t>виртуальных функций</w:t>
      </w:r>
    </w:p>
    <w:p w:rsidR="008A4F85" w:rsidRPr="003245C9" w:rsidRDefault="008A4F85" w:rsidP="000B7D0C">
      <w:pPr>
        <w:pStyle w:val="af"/>
        <w:outlineLvl w:val="0"/>
        <w:rPr>
          <w:rFonts w:ascii="Times New Roman" w:hAnsi="Times New Roman"/>
          <w:bCs/>
          <w:sz w:val="28"/>
          <w:szCs w:val="28"/>
        </w:rPr>
      </w:pPr>
    </w:p>
    <w:p w:rsidR="003245C9" w:rsidRPr="003245C9" w:rsidRDefault="003245C9" w:rsidP="003245C9">
      <w:pPr>
        <w:rPr>
          <w:sz w:val="28"/>
          <w:szCs w:val="28"/>
        </w:rPr>
      </w:pPr>
    </w:p>
    <w:p w:rsidR="008A4F85" w:rsidRPr="003245C9" w:rsidRDefault="003245C9" w:rsidP="00AE1A4F">
      <w:pPr>
        <w:numPr>
          <w:ilvl w:val="0"/>
          <w:numId w:val="8"/>
        </w:numPr>
        <w:spacing w:after="60"/>
        <w:ind w:left="357" w:hanging="357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Создать базовый класс согласно индивидуальному заданию.</w:t>
      </w:r>
    </w:p>
    <w:p w:rsidR="008A4F85" w:rsidRPr="003245C9" w:rsidRDefault="003245C9" w:rsidP="003245C9">
      <w:pPr>
        <w:numPr>
          <w:ilvl w:val="0"/>
          <w:numId w:val="8"/>
        </w:numPr>
        <w:spacing w:after="60"/>
        <w:ind w:left="357" w:hanging="357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Создать два производных</w:t>
      </w:r>
      <w:r w:rsidR="008A4F85" w:rsidRPr="003245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него </w:t>
      </w:r>
      <w:r w:rsidR="008A4F85" w:rsidRPr="003245C9">
        <w:rPr>
          <w:sz w:val="28"/>
          <w:szCs w:val="28"/>
        </w:rPr>
        <w:t>класса</w:t>
      </w:r>
      <w:r w:rsidRPr="003245C9">
        <w:rPr>
          <w:sz w:val="28"/>
          <w:szCs w:val="28"/>
        </w:rPr>
        <w:t xml:space="preserve"> согласно индивидуальному заданию</w:t>
      </w:r>
    </w:p>
    <w:p w:rsidR="008A4F85" w:rsidRPr="003245C9" w:rsidRDefault="008A4F85" w:rsidP="00227499">
      <w:pPr>
        <w:spacing w:after="60"/>
        <w:ind w:left="357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Требования к базовому классу:</w:t>
      </w:r>
    </w:p>
    <w:p w:rsidR="008A4F85" w:rsidRDefault="00CB2AB4" w:rsidP="004E09E2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CF2D2E" w:rsidRPr="003245C9">
        <w:rPr>
          <w:sz w:val="28"/>
          <w:szCs w:val="28"/>
        </w:rPr>
        <w:t>лены-д</w:t>
      </w:r>
      <w:r w:rsidR="008A4F85" w:rsidRPr="003245C9">
        <w:rPr>
          <w:sz w:val="28"/>
          <w:szCs w:val="28"/>
        </w:rPr>
        <w:t>анные должны быть общими для обоих производных классов</w:t>
      </w:r>
      <w:r w:rsidR="00E12CB9" w:rsidRPr="003245C9">
        <w:rPr>
          <w:sz w:val="28"/>
          <w:szCs w:val="28"/>
        </w:rPr>
        <w:t xml:space="preserve"> и иметь </w:t>
      </w:r>
      <w:r w:rsidR="000738FD" w:rsidRPr="003245C9">
        <w:rPr>
          <w:sz w:val="28"/>
          <w:szCs w:val="28"/>
        </w:rPr>
        <w:t>защищённый</w:t>
      </w:r>
      <w:r w:rsidR="00E12CB9" w:rsidRPr="003245C9">
        <w:rPr>
          <w:sz w:val="28"/>
          <w:szCs w:val="28"/>
        </w:rPr>
        <w:t xml:space="preserve"> спецификатор доступа</w:t>
      </w:r>
      <w:r>
        <w:rPr>
          <w:sz w:val="28"/>
          <w:szCs w:val="28"/>
        </w:rPr>
        <w:t>;</w:t>
      </w:r>
    </w:p>
    <w:p w:rsidR="00C17D9A" w:rsidRPr="003245C9" w:rsidRDefault="00CB2AB4" w:rsidP="004E09E2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A4F85" w:rsidRPr="003245C9">
        <w:rPr>
          <w:sz w:val="28"/>
          <w:szCs w:val="28"/>
        </w:rPr>
        <w:t>в</w:t>
      </w:r>
      <w:r w:rsidR="00C17D9A" w:rsidRPr="003245C9">
        <w:rPr>
          <w:sz w:val="28"/>
          <w:szCs w:val="28"/>
        </w:rPr>
        <w:t>а</w:t>
      </w:r>
      <w:r w:rsidR="008A4F85" w:rsidRPr="003245C9">
        <w:rPr>
          <w:sz w:val="28"/>
          <w:szCs w:val="28"/>
        </w:rPr>
        <w:t xml:space="preserve"> конструктор</w:t>
      </w:r>
      <w:r w:rsidR="00C17D9A" w:rsidRPr="003245C9">
        <w:rPr>
          <w:sz w:val="28"/>
          <w:szCs w:val="28"/>
        </w:rPr>
        <w:t>а</w:t>
      </w:r>
      <w:r w:rsidR="008A4F85" w:rsidRPr="003245C9">
        <w:rPr>
          <w:sz w:val="28"/>
          <w:szCs w:val="28"/>
        </w:rPr>
        <w:t xml:space="preserve"> (по умолчанию и с параметрами)</w:t>
      </w:r>
      <w:r w:rsidR="003245C9">
        <w:rPr>
          <w:sz w:val="28"/>
          <w:szCs w:val="28"/>
        </w:rPr>
        <w:t xml:space="preserve"> и </w:t>
      </w:r>
      <w:r w:rsidR="00C17D9A" w:rsidRPr="003245C9">
        <w:rPr>
          <w:sz w:val="28"/>
          <w:szCs w:val="28"/>
        </w:rPr>
        <w:t>деструктор.</w:t>
      </w:r>
    </w:p>
    <w:p w:rsidR="00D41857" w:rsidRPr="003245C9" w:rsidRDefault="00CB2AB4" w:rsidP="004E09E2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чисто в</w:t>
      </w:r>
      <w:r w:rsidR="00D41857" w:rsidRPr="003245C9">
        <w:rPr>
          <w:sz w:val="28"/>
          <w:szCs w:val="28"/>
        </w:rPr>
        <w:t xml:space="preserve">иртуальная функция просмотра </w:t>
      </w:r>
      <w:r>
        <w:rPr>
          <w:sz w:val="28"/>
          <w:szCs w:val="28"/>
        </w:rPr>
        <w:t>состояния;</w:t>
      </w:r>
    </w:p>
    <w:p w:rsidR="00CF2D2E" w:rsidRPr="003245C9" w:rsidRDefault="00CF2D2E" w:rsidP="00CB2AB4">
      <w:pPr>
        <w:spacing w:after="60"/>
        <w:ind w:left="714"/>
        <w:jc w:val="both"/>
        <w:rPr>
          <w:sz w:val="28"/>
          <w:szCs w:val="28"/>
        </w:rPr>
      </w:pPr>
    </w:p>
    <w:p w:rsidR="008A4F85" w:rsidRPr="003245C9" w:rsidRDefault="00CF2D2E" w:rsidP="00227499">
      <w:pPr>
        <w:spacing w:after="60"/>
        <w:ind w:left="357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Тр</w:t>
      </w:r>
      <w:r w:rsidR="008A4F85" w:rsidRPr="003245C9">
        <w:rPr>
          <w:sz w:val="28"/>
          <w:szCs w:val="28"/>
        </w:rPr>
        <w:t>ебования к производным классам:</w:t>
      </w:r>
    </w:p>
    <w:p w:rsidR="00D41857" w:rsidRPr="003245C9" w:rsidRDefault="00CB2AB4" w:rsidP="00D41857">
      <w:pPr>
        <w:pStyle w:val="af1"/>
        <w:numPr>
          <w:ilvl w:val="0"/>
          <w:numId w:val="36"/>
        </w:numPr>
        <w:spacing w:after="6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41857" w:rsidRPr="003245C9">
        <w:rPr>
          <w:sz w:val="28"/>
          <w:szCs w:val="28"/>
        </w:rPr>
        <w:t xml:space="preserve">пецификатор наследования </w:t>
      </w:r>
      <w:r w:rsidR="00AF5582" w:rsidRPr="003245C9">
        <w:rPr>
          <w:b/>
          <w:sz w:val="28"/>
          <w:szCs w:val="28"/>
        </w:rPr>
        <w:t>открытый</w:t>
      </w:r>
      <w:r>
        <w:rPr>
          <w:b/>
          <w:sz w:val="28"/>
          <w:szCs w:val="28"/>
        </w:rPr>
        <w:t>;</w:t>
      </w:r>
    </w:p>
    <w:p w:rsidR="008A4F85" w:rsidRDefault="00CB2AB4" w:rsidP="00D41857">
      <w:pPr>
        <w:numPr>
          <w:ilvl w:val="0"/>
          <w:numId w:val="25"/>
        </w:numPr>
        <w:spacing w:before="60"/>
        <w:ind w:left="714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CF2D2E" w:rsidRPr="003245C9">
        <w:rPr>
          <w:sz w:val="28"/>
          <w:szCs w:val="28"/>
        </w:rPr>
        <w:t>лены-д</w:t>
      </w:r>
      <w:r w:rsidR="008A4F85" w:rsidRPr="003245C9">
        <w:rPr>
          <w:sz w:val="28"/>
          <w:szCs w:val="28"/>
        </w:rPr>
        <w:t xml:space="preserve">анные должны </w:t>
      </w:r>
      <w:r w:rsidR="00CF2D2E" w:rsidRPr="003245C9">
        <w:rPr>
          <w:sz w:val="28"/>
          <w:szCs w:val="28"/>
        </w:rPr>
        <w:t>уточнять</w:t>
      </w:r>
      <w:r w:rsidR="008A4F85" w:rsidRPr="003245C9">
        <w:rPr>
          <w:sz w:val="28"/>
          <w:szCs w:val="28"/>
        </w:rPr>
        <w:t xml:space="preserve"> данные базового класса</w:t>
      </w:r>
      <w:r w:rsidR="00FC6F22">
        <w:rPr>
          <w:sz w:val="28"/>
          <w:szCs w:val="28"/>
        </w:rPr>
        <w:t xml:space="preserve"> и быть закрытыми</w:t>
      </w:r>
      <w:r>
        <w:rPr>
          <w:sz w:val="28"/>
          <w:szCs w:val="28"/>
        </w:rPr>
        <w:t>;</w:t>
      </w:r>
    </w:p>
    <w:p w:rsidR="00CF2D2E" w:rsidRPr="003245C9" w:rsidRDefault="00CB2AB4" w:rsidP="004E09E2">
      <w:pPr>
        <w:numPr>
          <w:ilvl w:val="0"/>
          <w:numId w:val="25"/>
        </w:num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д</w:t>
      </w:r>
      <w:r w:rsidR="008A4F85" w:rsidRPr="003245C9">
        <w:rPr>
          <w:sz w:val="28"/>
          <w:szCs w:val="28"/>
        </w:rPr>
        <w:t>в</w:t>
      </w:r>
      <w:r w:rsidR="00CF2D2E" w:rsidRPr="003245C9">
        <w:rPr>
          <w:sz w:val="28"/>
          <w:szCs w:val="28"/>
        </w:rPr>
        <w:t>а</w:t>
      </w:r>
      <w:r w:rsidR="008A4F85" w:rsidRPr="003245C9">
        <w:rPr>
          <w:sz w:val="28"/>
          <w:szCs w:val="28"/>
        </w:rPr>
        <w:t xml:space="preserve"> конструктор</w:t>
      </w:r>
      <w:r w:rsidR="00CF2D2E" w:rsidRPr="003245C9">
        <w:rPr>
          <w:sz w:val="28"/>
          <w:szCs w:val="28"/>
        </w:rPr>
        <w:t>а</w:t>
      </w:r>
      <w:r w:rsidR="008A4F85" w:rsidRPr="003245C9">
        <w:rPr>
          <w:sz w:val="28"/>
          <w:szCs w:val="28"/>
        </w:rPr>
        <w:t xml:space="preserve"> (по умолчанию и с параметрами)</w:t>
      </w:r>
      <w:r w:rsidR="00035FCF" w:rsidRPr="003245C9">
        <w:rPr>
          <w:sz w:val="28"/>
          <w:szCs w:val="28"/>
        </w:rPr>
        <w:t xml:space="preserve"> и д</w:t>
      </w:r>
      <w:r>
        <w:rPr>
          <w:sz w:val="28"/>
          <w:szCs w:val="28"/>
        </w:rPr>
        <w:t>еструктор;</w:t>
      </w:r>
    </w:p>
    <w:p w:rsidR="00224FC8" w:rsidRPr="001C49E2" w:rsidRDefault="00CB2AB4" w:rsidP="001C49E2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чисто в</w:t>
      </w:r>
      <w:r w:rsidR="00D41857" w:rsidRPr="003245C9">
        <w:rPr>
          <w:sz w:val="28"/>
          <w:szCs w:val="28"/>
        </w:rPr>
        <w:t>ирт</w:t>
      </w:r>
      <w:r>
        <w:rPr>
          <w:sz w:val="28"/>
          <w:szCs w:val="28"/>
        </w:rPr>
        <w:t>уаль</w:t>
      </w:r>
      <w:r w:rsidR="001C49E2">
        <w:rPr>
          <w:sz w:val="28"/>
          <w:szCs w:val="28"/>
        </w:rPr>
        <w:t>ной функция просмотра состояния.</w:t>
      </w:r>
    </w:p>
    <w:p w:rsidR="00C90E03" w:rsidRPr="003245C9" w:rsidRDefault="003C42B0" w:rsidP="00FF04D7">
      <w:pPr>
        <w:pStyle w:val="af1"/>
        <w:pageBreakBefore/>
        <w:numPr>
          <w:ilvl w:val="0"/>
          <w:numId w:val="37"/>
        </w:numPr>
        <w:spacing w:after="120"/>
        <w:ind w:left="357" w:hanging="357"/>
        <w:jc w:val="both"/>
        <w:rPr>
          <w:noProof/>
          <w:sz w:val="28"/>
          <w:szCs w:val="28"/>
        </w:rPr>
      </w:pPr>
      <w:r w:rsidRPr="003245C9">
        <w:rPr>
          <w:noProof/>
          <w:sz w:val="28"/>
          <w:szCs w:val="28"/>
        </w:rPr>
        <w:lastRenderedPageBreak/>
        <w:t xml:space="preserve">Создать тестовую функцию </w:t>
      </w:r>
      <w:r w:rsidRPr="003245C9">
        <w:rPr>
          <w:b/>
          <w:noProof/>
          <w:sz w:val="28"/>
          <w:szCs w:val="28"/>
        </w:rPr>
        <w:t>main ( )</w:t>
      </w:r>
      <w:r w:rsidRPr="003245C9">
        <w:rPr>
          <w:noProof/>
          <w:sz w:val="28"/>
          <w:szCs w:val="28"/>
        </w:rPr>
        <w:t>, в которой:</w:t>
      </w:r>
    </w:p>
    <w:p w:rsidR="00CD7538" w:rsidRPr="003245C9" w:rsidRDefault="005742D6" w:rsidP="005742D6">
      <w:pPr>
        <w:pStyle w:val="af1"/>
        <w:numPr>
          <w:ilvl w:val="1"/>
          <w:numId w:val="37"/>
        </w:numPr>
        <w:spacing w:after="120"/>
        <w:jc w:val="both"/>
        <w:rPr>
          <w:noProof/>
          <w:sz w:val="28"/>
          <w:szCs w:val="28"/>
        </w:rPr>
      </w:pPr>
      <w:r w:rsidRPr="003245C9">
        <w:rPr>
          <w:sz w:val="28"/>
          <w:szCs w:val="28"/>
        </w:rPr>
        <w:t xml:space="preserve">Объявить </w:t>
      </w:r>
      <w:r w:rsidR="00CD7538" w:rsidRPr="003245C9">
        <w:rPr>
          <w:sz w:val="28"/>
          <w:szCs w:val="28"/>
        </w:rPr>
        <w:t>указатель на базовый тип.</w:t>
      </w:r>
    </w:p>
    <w:p w:rsidR="00CD7538" w:rsidRPr="003245C9" w:rsidRDefault="00CD7538" w:rsidP="005742D6">
      <w:pPr>
        <w:pStyle w:val="af1"/>
        <w:numPr>
          <w:ilvl w:val="1"/>
          <w:numId w:val="37"/>
        </w:numPr>
        <w:spacing w:after="120"/>
        <w:jc w:val="both"/>
        <w:rPr>
          <w:noProof/>
          <w:sz w:val="28"/>
          <w:szCs w:val="28"/>
        </w:rPr>
      </w:pPr>
      <w:r w:rsidRPr="003245C9">
        <w:rPr>
          <w:sz w:val="28"/>
          <w:szCs w:val="28"/>
        </w:rPr>
        <w:t>Создать</w:t>
      </w:r>
      <w:r w:rsidR="00FC6F22">
        <w:rPr>
          <w:sz w:val="28"/>
          <w:szCs w:val="28"/>
        </w:rPr>
        <w:t xml:space="preserve"> явно</w:t>
      </w:r>
      <w:r w:rsidRPr="003245C9">
        <w:rPr>
          <w:sz w:val="28"/>
          <w:szCs w:val="28"/>
        </w:rPr>
        <w:t xml:space="preserve"> объект 1-го производного класса при помощи конструктора с параметрами.</w:t>
      </w:r>
    </w:p>
    <w:p w:rsidR="00CD7538" w:rsidRPr="003245C9" w:rsidRDefault="00CD7538" w:rsidP="005742D6">
      <w:pPr>
        <w:pStyle w:val="af1"/>
        <w:numPr>
          <w:ilvl w:val="1"/>
          <w:numId w:val="37"/>
        </w:numPr>
        <w:spacing w:after="120"/>
        <w:jc w:val="both"/>
        <w:rPr>
          <w:noProof/>
          <w:sz w:val="28"/>
          <w:szCs w:val="28"/>
        </w:rPr>
      </w:pPr>
      <w:r w:rsidRPr="003245C9">
        <w:rPr>
          <w:sz w:val="28"/>
          <w:szCs w:val="28"/>
        </w:rPr>
        <w:t xml:space="preserve">Создать </w:t>
      </w:r>
      <w:r w:rsidR="00FC6F22">
        <w:rPr>
          <w:sz w:val="28"/>
          <w:szCs w:val="28"/>
        </w:rPr>
        <w:t xml:space="preserve">явно </w:t>
      </w:r>
      <w:r w:rsidRPr="003245C9">
        <w:rPr>
          <w:sz w:val="28"/>
          <w:szCs w:val="28"/>
        </w:rPr>
        <w:t>объект</w:t>
      </w:r>
      <w:r w:rsidR="00FC6F22">
        <w:rPr>
          <w:sz w:val="28"/>
          <w:szCs w:val="28"/>
        </w:rPr>
        <w:t xml:space="preserve"> 2-го производного класса </w:t>
      </w:r>
      <w:r w:rsidRPr="003245C9">
        <w:rPr>
          <w:sz w:val="28"/>
          <w:szCs w:val="28"/>
        </w:rPr>
        <w:t>при помощи конструктора с параметрами.</w:t>
      </w:r>
    </w:p>
    <w:p w:rsidR="00C90E03" w:rsidRPr="003245C9" w:rsidRDefault="00CD7538" w:rsidP="005742D6">
      <w:pPr>
        <w:pStyle w:val="af1"/>
        <w:numPr>
          <w:ilvl w:val="1"/>
          <w:numId w:val="37"/>
        </w:numPr>
        <w:spacing w:before="120" w:after="120"/>
        <w:jc w:val="both"/>
        <w:rPr>
          <w:noProof/>
          <w:sz w:val="28"/>
          <w:szCs w:val="28"/>
        </w:rPr>
      </w:pPr>
      <w:r w:rsidRPr="003245C9">
        <w:rPr>
          <w:noProof/>
          <w:sz w:val="28"/>
          <w:szCs w:val="28"/>
        </w:rPr>
        <w:t>П</w:t>
      </w:r>
      <w:r w:rsidR="00C90E03" w:rsidRPr="003245C9">
        <w:rPr>
          <w:noProof/>
          <w:sz w:val="28"/>
          <w:szCs w:val="28"/>
        </w:rPr>
        <w:t xml:space="preserve">ри помощи оператора </w:t>
      </w:r>
      <w:r w:rsidR="00C90E03" w:rsidRPr="003245C9">
        <w:rPr>
          <w:b/>
          <w:noProof/>
          <w:sz w:val="28"/>
          <w:szCs w:val="28"/>
          <w:lang w:val="en-US"/>
        </w:rPr>
        <w:t>switch</w:t>
      </w:r>
      <w:r w:rsidR="00C90E03" w:rsidRPr="003245C9">
        <w:rPr>
          <w:b/>
          <w:noProof/>
          <w:sz w:val="28"/>
          <w:szCs w:val="28"/>
        </w:rPr>
        <w:t xml:space="preserve"> </w:t>
      </w:r>
      <w:r w:rsidR="00C90E03" w:rsidRPr="003245C9">
        <w:rPr>
          <w:noProof/>
          <w:sz w:val="28"/>
          <w:szCs w:val="28"/>
        </w:rPr>
        <w:t>предусмотреть выбор блоков программы:</w:t>
      </w:r>
    </w:p>
    <w:p w:rsidR="00C90E03" w:rsidRPr="003245C9" w:rsidRDefault="00C90E03" w:rsidP="00CD7538">
      <w:pPr>
        <w:pStyle w:val="af1"/>
        <w:numPr>
          <w:ilvl w:val="0"/>
          <w:numId w:val="38"/>
        </w:numPr>
        <w:spacing w:before="120" w:after="120"/>
        <w:jc w:val="both"/>
        <w:rPr>
          <w:noProof/>
          <w:sz w:val="28"/>
          <w:szCs w:val="28"/>
        </w:rPr>
      </w:pPr>
      <w:r w:rsidRPr="003245C9">
        <w:rPr>
          <w:sz w:val="28"/>
          <w:szCs w:val="28"/>
        </w:rPr>
        <w:t>Просмотр</w:t>
      </w:r>
      <w:r w:rsidRPr="003245C9">
        <w:rPr>
          <w:noProof/>
          <w:sz w:val="28"/>
          <w:szCs w:val="28"/>
        </w:rPr>
        <w:t xml:space="preserve"> состояния объект</w:t>
      </w:r>
      <w:r w:rsidR="0093105D" w:rsidRPr="003245C9">
        <w:rPr>
          <w:noProof/>
          <w:sz w:val="28"/>
          <w:szCs w:val="28"/>
        </w:rPr>
        <w:t>а 1-го</w:t>
      </w:r>
      <w:r w:rsidR="00E447CE" w:rsidRPr="00E447CE">
        <w:rPr>
          <w:noProof/>
          <w:sz w:val="28"/>
          <w:szCs w:val="28"/>
        </w:rPr>
        <w:t xml:space="preserve"> </w:t>
      </w:r>
      <w:r w:rsidR="00E447CE">
        <w:rPr>
          <w:noProof/>
          <w:sz w:val="28"/>
          <w:szCs w:val="28"/>
        </w:rPr>
        <w:t>или 2-го</w:t>
      </w:r>
      <w:r w:rsidR="0093105D" w:rsidRPr="003245C9">
        <w:rPr>
          <w:noProof/>
          <w:sz w:val="28"/>
          <w:szCs w:val="28"/>
        </w:rPr>
        <w:t xml:space="preserve"> производного класса</w:t>
      </w:r>
      <w:r w:rsidR="0031264E" w:rsidRPr="003245C9">
        <w:rPr>
          <w:noProof/>
          <w:sz w:val="28"/>
          <w:szCs w:val="28"/>
        </w:rPr>
        <w:t xml:space="preserve"> через указатель на базовый тип</w:t>
      </w:r>
      <w:r w:rsidR="00824363">
        <w:rPr>
          <w:noProof/>
          <w:sz w:val="28"/>
          <w:szCs w:val="28"/>
        </w:rPr>
        <w:t xml:space="preserve"> </w:t>
      </w:r>
      <w:r w:rsidR="00E447CE">
        <w:rPr>
          <w:noProof/>
          <w:sz w:val="28"/>
          <w:szCs w:val="28"/>
        </w:rPr>
        <w:t>в  зависимости от того, на какой производный класс в данный момент ссылается указатель на базовый тип</w:t>
      </w:r>
      <w:r w:rsidR="00824363">
        <w:rPr>
          <w:noProof/>
          <w:sz w:val="28"/>
          <w:szCs w:val="28"/>
        </w:rPr>
        <w:t>;</w:t>
      </w:r>
    </w:p>
    <w:p w:rsidR="00E447CE" w:rsidRDefault="00B511A6" w:rsidP="00E447CE">
      <w:pPr>
        <w:pStyle w:val="af1"/>
        <w:numPr>
          <w:ilvl w:val="0"/>
          <w:numId w:val="38"/>
        </w:numPr>
        <w:spacing w:before="120" w:after="120"/>
        <w:jc w:val="both"/>
        <w:rPr>
          <w:noProof/>
          <w:sz w:val="28"/>
          <w:szCs w:val="28"/>
        </w:rPr>
      </w:pPr>
      <w:r w:rsidRPr="003245C9">
        <w:rPr>
          <w:noProof/>
          <w:sz w:val="28"/>
          <w:szCs w:val="28"/>
        </w:rPr>
        <w:t>Вызов ч</w:t>
      </w:r>
      <w:r w:rsidR="0093105D" w:rsidRPr="003245C9">
        <w:rPr>
          <w:noProof/>
          <w:sz w:val="28"/>
          <w:szCs w:val="28"/>
        </w:rPr>
        <w:t>ист</w:t>
      </w:r>
      <w:r w:rsidRPr="003245C9">
        <w:rPr>
          <w:noProof/>
          <w:sz w:val="28"/>
          <w:szCs w:val="28"/>
        </w:rPr>
        <w:t>ой</w:t>
      </w:r>
      <w:r w:rsidR="0093105D" w:rsidRPr="003245C9">
        <w:rPr>
          <w:noProof/>
          <w:sz w:val="28"/>
          <w:szCs w:val="28"/>
        </w:rPr>
        <w:t xml:space="preserve"> виртуальн</w:t>
      </w:r>
      <w:r w:rsidRPr="003245C9">
        <w:rPr>
          <w:noProof/>
          <w:sz w:val="28"/>
          <w:szCs w:val="28"/>
        </w:rPr>
        <w:t>ой</w:t>
      </w:r>
      <w:r w:rsidR="0093105D" w:rsidRPr="003245C9">
        <w:rPr>
          <w:noProof/>
          <w:sz w:val="28"/>
          <w:szCs w:val="28"/>
        </w:rPr>
        <w:t xml:space="preserve"> функци</w:t>
      </w:r>
      <w:r w:rsidRPr="003245C9">
        <w:rPr>
          <w:noProof/>
          <w:sz w:val="28"/>
          <w:szCs w:val="28"/>
        </w:rPr>
        <w:t>и</w:t>
      </w:r>
      <w:r w:rsidR="00E447CE">
        <w:rPr>
          <w:noProof/>
          <w:sz w:val="28"/>
          <w:szCs w:val="28"/>
        </w:rPr>
        <w:t xml:space="preserve"> для объекта </w:t>
      </w:r>
      <w:r w:rsidR="00E447CE" w:rsidRPr="003245C9">
        <w:rPr>
          <w:noProof/>
          <w:sz w:val="28"/>
          <w:szCs w:val="28"/>
        </w:rPr>
        <w:t>1-го</w:t>
      </w:r>
      <w:r w:rsidR="00E447CE" w:rsidRPr="00E447CE">
        <w:rPr>
          <w:noProof/>
          <w:sz w:val="28"/>
          <w:szCs w:val="28"/>
        </w:rPr>
        <w:t xml:space="preserve"> </w:t>
      </w:r>
      <w:r w:rsidR="00E447CE">
        <w:rPr>
          <w:noProof/>
          <w:sz w:val="28"/>
          <w:szCs w:val="28"/>
        </w:rPr>
        <w:t>или 2-го</w:t>
      </w:r>
      <w:r w:rsidR="00E447CE" w:rsidRPr="003245C9">
        <w:rPr>
          <w:noProof/>
          <w:sz w:val="28"/>
          <w:szCs w:val="28"/>
        </w:rPr>
        <w:t xml:space="preserve"> производного класса через указатель на базовый тип</w:t>
      </w:r>
      <w:r w:rsidR="00824363">
        <w:rPr>
          <w:noProof/>
          <w:sz w:val="28"/>
          <w:szCs w:val="28"/>
        </w:rPr>
        <w:t xml:space="preserve"> </w:t>
      </w:r>
      <w:r w:rsidR="00E447CE">
        <w:rPr>
          <w:noProof/>
          <w:sz w:val="28"/>
          <w:szCs w:val="28"/>
        </w:rPr>
        <w:t>в  зависимости от того, на какой производный класс в данный момент ссылается указатель на базовый тип;</w:t>
      </w:r>
    </w:p>
    <w:p w:rsidR="00E447CE" w:rsidRPr="00E447CE" w:rsidRDefault="00E447CE" w:rsidP="00E447CE">
      <w:pPr>
        <w:pStyle w:val="af1"/>
        <w:numPr>
          <w:ilvl w:val="0"/>
          <w:numId w:val="38"/>
        </w:numPr>
        <w:spacing w:before="120" w:after="1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Изменение значения укзателя на базовый тип (внести в него адрес объекта 1-го производного класса или адрес объекта 2-го производного класса в зависимости от желания пользователя); </w:t>
      </w:r>
    </w:p>
    <w:p w:rsidR="00C90E03" w:rsidRPr="003245C9" w:rsidRDefault="00C90E03" w:rsidP="00CD7538">
      <w:pPr>
        <w:pStyle w:val="af1"/>
        <w:numPr>
          <w:ilvl w:val="0"/>
          <w:numId w:val="38"/>
        </w:numPr>
        <w:spacing w:before="120"/>
        <w:jc w:val="both"/>
        <w:rPr>
          <w:noProof/>
          <w:sz w:val="28"/>
          <w:szCs w:val="28"/>
        </w:rPr>
      </w:pPr>
      <w:r w:rsidRPr="003245C9">
        <w:rPr>
          <w:noProof/>
          <w:sz w:val="28"/>
          <w:szCs w:val="28"/>
        </w:rPr>
        <w:t>Выход из программы.</w:t>
      </w:r>
    </w:p>
    <w:p w:rsidR="00A42EBF" w:rsidRPr="003245C9" w:rsidRDefault="00A42EBF" w:rsidP="0093105D">
      <w:pPr>
        <w:numPr>
          <w:ilvl w:val="0"/>
          <w:numId w:val="8"/>
        </w:numPr>
        <w:spacing w:before="120" w:after="60"/>
        <w:ind w:left="357" w:hanging="357"/>
        <w:jc w:val="both"/>
        <w:rPr>
          <w:noProof/>
          <w:sz w:val="28"/>
          <w:szCs w:val="28"/>
        </w:rPr>
      </w:pPr>
      <w:r w:rsidRPr="003245C9">
        <w:rPr>
          <w:b/>
          <w:noProof/>
          <w:sz w:val="28"/>
          <w:szCs w:val="28"/>
        </w:rPr>
        <w:t xml:space="preserve">Письменно </w:t>
      </w:r>
      <w:r w:rsidRPr="003245C9">
        <w:rPr>
          <w:noProof/>
          <w:sz w:val="28"/>
          <w:szCs w:val="28"/>
        </w:rPr>
        <w:t>подготовить тестовые примеры.</w:t>
      </w:r>
    </w:p>
    <w:p w:rsidR="008A4F85" w:rsidRPr="003245C9" w:rsidRDefault="003245C9" w:rsidP="0091358D">
      <w:pPr>
        <w:pStyle w:val="af"/>
        <w:spacing w:before="240"/>
        <w:jc w:val="both"/>
        <w:outlineLvl w:val="0"/>
        <w:rPr>
          <w:rFonts w:ascii="Times New Roman" w:hAnsi="Times New Roman"/>
          <w:bCs/>
          <w:sz w:val="28"/>
          <w:szCs w:val="28"/>
        </w:rPr>
      </w:pPr>
      <w:r w:rsidRPr="003245C9">
        <w:rPr>
          <w:rFonts w:ascii="Times New Roman" w:hAnsi="Times New Roman"/>
          <w:bCs/>
          <w:sz w:val="28"/>
          <w:szCs w:val="28"/>
        </w:rPr>
        <w:t>Требования:</w:t>
      </w:r>
    </w:p>
    <w:p w:rsidR="003245C9" w:rsidRPr="003245C9" w:rsidRDefault="003245C9" w:rsidP="003245C9">
      <w:pPr>
        <w:pStyle w:val="af1"/>
        <w:numPr>
          <w:ilvl w:val="0"/>
          <w:numId w:val="40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 xml:space="preserve">Написать и отладить программу на языке С++, которая должна </w:t>
      </w:r>
      <w:r w:rsidRPr="003245C9">
        <w:rPr>
          <w:bCs/>
          <w:sz w:val="28"/>
          <w:szCs w:val="28"/>
        </w:rPr>
        <w:t>состоять из следующих файлов</w:t>
      </w:r>
      <w:r w:rsidRPr="003245C9">
        <w:rPr>
          <w:sz w:val="28"/>
          <w:szCs w:val="28"/>
        </w:rPr>
        <w:t>: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 xml:space="preserve"> файл спецификации базового класса;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 xml:space="preserve"> файл реализации базового класса;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 xml:space="preserve"> файлы спецификации производных классов;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 xml:space="preserve"> файлы реализации производных классов;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noProof/>
          <w:sz w:val="28"/>
          <w:szCs w:val="28"/>
        </w:rPr>
        <w:t xml:space="preserve"> основной файл приложения, содержащего главную функцию приложения </w:t>
      </w:r>
      <w:r w:rsidRPr="003245C9">
        <w:rPr>
          <w:noProof/>
          <w:sz w:val="28"/>
          <w:szCs w:val="28"/>
          <w:lang w:val="en-US"/>
        </w:rPr>
        <w:t>main</w:t>
      </w:r>
      <w:r w:rsidRPr="003245C9">
        <w:rPr>
          <w:noProof/>
          <w:sz w:val="28"/>
          <w:szCs w:val="28"/>
        </w:rPr>
        <w:t xml:space="preserve">(), в которой </w:t>
      </w:r>
      <w:r w:rsidRPr="003245C9">
        <w:rPr>
          <w:bCs/>
          <w:sz w:val="28"/>
          <w:szCs w:val="28"/>
        </w:rPr>
        <w:t>необходимо реализовать концепцию динамического полиморфизма, т. е.</w:t>
      </w:r>
      <w:r w:rsidRPr="003245C9">
        <w:rPr>
          <w:noProof/>
          <w:sz w:val="28"/>
          <w:szCs w:val="28"/>
        </w:rPr>
        <w:t xml:space="preserve"> </w:t>
      </w:r>
      <w:r w:rsidRPr="003245C9">
        <w:rPr>
          <w:bCs/>
          <w:sz w:val="28"/>
          <w:szCs w:val="28"/>
        </w:rPr>
        <w:t>доступ к методам производных классов должен осуществляться через указатель на базовый класс;</w:t>
      </w:r>
    </w:p>
    <w:p w:rsidR="003245C9" w:rsidRPr="003245C9" w:rsidRDefault="003245C9" w:rsidP="003245C9">
      <w:pPr>
        <w:pStyle w:val="af1"/>
        <w:numPr>
          <w:ilvl w:val="0"/>
          <w:numId w:val="40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>Составить отчет по лабораторной работе.</w:t>
      </w:r>
    </w:p>
    <w:p w:rsidR="003245C9" w:rsidRPr="003245C9" w:rsidRDefault="003245C9" w:rsidP="003245C9">
      <w:pPr>
        <w:rPr>
          <w:sz w:val="28"/>
          <w:szCs w:val="28"/>
        </w:rPr>
      </w:pPr>
    </w:p>
    <w:p w:rsidR="003245C9" w:rsidRPr="003245C9" w:rsidRDefault="003245C9" w:rsidP="003245C9">
      <w:pPr>
        <w:rPr>
          <w:sz w:val="28"/>
          <w:szCs w:val="28"/>
        </w:rPr>
      </w:pPr>
    </w:p>
    <w:p w:rsidR="003245C9" w:rsidRPr="003245C9" w:rsidRDefault="003245C9" w:rsidP="003245C9">
      <w:pPr>
        <w:rPr>
          <w:sz w:val="28"/>
          <w:szCs w:val="28"/>
        </w:rPr>
      </w:pPr>
    </w:p>
    <w:p w:rsidR="008A4F85" w:rsidRPr="003245C9" w:rsidRDefault="008A4F85" w:rsidP="000B7D0C">
      <w:pPr>
        <w:pStyle w:val="af"/>
        <w:jc w:val="both"/>
        <w:outlineLvl w:val="0"/>
        <w:rPr>
          <w:rFonts w:ascii="Times New Roman" w:hAnsi="Times New Roman"/>
          <w:bCs/>
          <w:sz w:val="28"/>
          <w:szCs w:val="28"/>
        </w:rPr>
      </w:pPr>
      <w:r w:rsidRPr="003245C9">
        <w:rPr>
          <w:rFonts w:ascii="Times New Roman" w:hAnsi="Times New Roman"/>
          <w:bCs/>
          <w:sz w:val="28"/>
          <w:szCs w:val="28"/>
        </w:rPr>
        <w:t>Отчёт по лабораторной работе должен содержать:</w:t>
      </w:r>
    </w:p>
    <w:p w:rsidR="003245C9" w:rsidRPr="003245C9" w:rsidRDefault="003245C9" w:rsidP="003245C9">
      <w:pPr>
        <w:pStyle w:val="a"/>
        <w:numPr>
          <w:ilvl w:val="0"/>
          <w:numId w:val="0"/>
        </w:numPr>
        <w:jc w:val="both"/>
        <w:rPr>
          <w:noProof/>
          <w:sz w:val="28"/>
          <w:szCs w:val="28"/>
        </w:rPr>
      </w:pP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lastRenderedPageBreak/>
        <w:t>титульный лист;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оценочный лист;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индивидуальное задание;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 xml:space="preserve">диаграмму классов на языке </w:t>
      </w:r>
      <w:r w:rsidRPr="003245C9">
        <w:rPr>
          <w:sz w:val="28"/>
          <w:szCs w:val="28"/>
          <w:lang w:val="en-US"/>
        </w:rPr>
        <w:t>UML</w:t>
      </w:r>
      <w:r w:rsidRPr="003245C9">
        <w:rPr>
          <w:sz w:val="28"/>
          <w:szCs w:val="28"/>
        </w:rPr>
        <w:t>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код программы с комментариями;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скриншоты результатов реализации различных ветвей программы.</w:t>
      </w:r>
    </w:p>
    <w:p w:rsidR="00187A52" w:rsidRPr="003245C9" w:rsidRDefault="00187A52" w:rsidP="003245C9">
      <w:pPr>
        <w:pStyle w:val="213"/>
        <w:numPr>
          <w:ilvl w:val="0"/>
          <w:numId w:val="0"/>
        </w:numPr>
        <w:spacing w:after="60"/>
        <w:jc w:val="both"/>
        <w:rPr>
          <w:noProof/>
          <w:sz w:val="28"/>
          <w:szCs w:val="28"/>
        </w:rPr>
      </w:pPr>
    </w:p>
    <w:sectPr w:rsidR="00187A52" w:rsidRPr="003245C9" w:rsidSect="00E57211">
      <w:footerReference w:type="default" r:id="rId7"/>
      <w:type w:val="continuous"/>
      <w:pgSz w:w="11906" w:h="16838"/>
      <w:pgMar w:top="1134" w:right="1418" w:bottom="1134" w:left="1418" w:header="720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072" w:rsidRDefault="007C7072">
      <w:r>
        <w:separator/>
      </w:r>
    </w:p>
  </w:endnote>
  <w:endnote w:type="continuationSeparator" w:id="0">
    <w:p w:rsidR="007C7072" w:rsidRDefault="007C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211" w:rsidRPr="00FF04D7" w:rsidRDefault="00E57211" w:rsidP="00FF04D7">
    <w:pPr>
      <w:pStyle w:val="a5"/>
      <w:rPr>
        <w:szCs w:val="16"/>
      </w:rPr>
    </w:pPr>
    <w:r w:rsidRPr="00F400F8">
      <w:rPr>
        <w:rFonts w:ascii="Tahoma" w:hAnsi="Tahoma" w:cs="Tahoma"/>
        <w:i/>
        <w:sz w:val="16"/>
        <w:szCs w:val="16"/>
      </w:rPr>
      <w:t>ПГУПС, кафедра ИВС, 20</w:t>
    </w:r>
    <w:r w:rsidR="003245C9">
      <w:rPr>
        <w:rFonts w:ascii="Tahoma" w:hAnsi="Tahoma" w:cs="Tahoma"/>
        <w:i/>
        <w:sz w:val="16"/>
        <w:szCs w:val="16"/>
        <w:lang w:val="en-US"/>
      </w:rPr>
      <w:t>20</w:t>
    </w:r>
    <w:r w:rsidRPr="00F400F8">
      <w:rPr>
        <w:rFonts w:ascii="Tahoma" w:hAnsi="Tahoma" w:cs="Tahoma"/>
        <w:i/>
        <w:sz w:val="16"/>
        <w:szCs w:val="16"/>
      </w:rPr>
      <w:t>/20</w:t>
    </w:r>
    <w:r w:rsidR="003245C9">
      <w:rPr>
        <w:rFonts w:ascii="Tahoma" w:hAnsi="Tahoma" w:cs="Tahoma"/>
        <w:i/>
        <w:sz w:val="16"/>
        <w:szCs w:val="16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072" w:rsidRDefault="007C7072">
      <w:r>
        <w:separator/>
      </w:r>
    </w:p>
  </w:footnote>
  <w:footnote w:type="continuationSeparator" w:id="0">
    <w:p w:rsidR="007C7072" w:rsidRDefault="007C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179"/>
    <w:multiLevelType w:val="hybridMultilevel"/>
    <w:tmpl w:val="4B2AF29A"/>
    <w:lvl w:ilvl="0" w:tplc="B7BAD51C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84D2FCD"/>
    <w:multiLevelType w:val="hybridMultilevel"/>
    <w:tmpl w:val="2AF42C58"/>
    <w:lvl w:ilvl="0" w:tplc="85661A3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0B047C"/>
    <w:multiLevelType w:val="hybridMultilevel"/>
    <w:tmpl w:val="7422B844"/>
    <w:lvl w:ilvl="0" w:tplc="B7BAD51C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54763"/>
    <w:multiLevelType w:val="hybridMultilevel"/>
    <w:tmpl w:val="A808EF02"/>
    <w:lvl w:ilvl="0" w:tplc="B7BAD51C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21DD5F8D"/>
    <w:multiLevelType w:val="hybridMultilevel"/>
    <w:tmpl w:val="D2A6B646"/>
    <w:lvl w:ilvl="0" w:tplc="394467E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409A4"/>
    <w:multiLevelType w:val="multilevel"/>
    <w:tmpl w:val="84B8F146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9571A08"/>
    <w:multiLevelType w:val="hybridMultilevel"/>
    <w:tmpl w:val="8FEAAD9A"/>
    <w:lvl w:ilvl="0" w:tplc="B7BAD51C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93434"/>
    <w:multiLevelType w:val="singleLevel"/>
    <w:tmpl w:val="ECA4DE82"/>
    <w:lvl w:ilvl="0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8" w15:restartNumberingAfterBreak="0">
    <w:nsid w:val="312774E2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36A34E5"/>
    <w:multiLevelType w:val="multilevel"/>
    <w:tmpl w:val="ED649B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10" w15:restartNumberingAfterBreak="0">
    <w:nsid w:val="40C039B0"/>
    <w:multiLevelType w:val="multilevel"/>
    <w:tmpl w:val="8FEAAD9A"/>
    <w:lvl w:ilvl="0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C5349F"/>
    <w:multiLevelType w:val="multilevel"/>
    <w:tmpl w:val="ADB478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E87308"/>
    <w:multiLevelType w:val="hybridMultilevel"/>
    <w:tmpl w:val="96FE3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8650F"/>
    <w:multiLevelType w:val="hybridMultilevel"/>
    <w:tmpl w:val="768A25C8"/>
    <w:lvl w:ilvl="0" w:tplc="4F807AF4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797E83"/>
    <w:multiLevelType w:val="hybridMultilevel"/>
    <w:tmpl w:val="9BB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D6E6D"/>
    <w:multiLevelType w:val="multilevel"/>
    <w:tmpl w:val="077EAC3E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 w15:restartNumberingAfterBreak="0">
    <w:nsid w:val="4F177054"/>
    <w:multiLevelType w:val="singleLevel"/>
    <w:tmpl w:val="3FEA4A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4F997762"/>
    <w:multiLevelType w:val="hybridMultilevel"/>
    <w:tmpl w:val="84B8F146"/>
    <w:lvl w:ilvl="0" w:tplc="FB101B62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51A327D3"/>
    <w:multiLevelType w:val="singleLevel"/>
    <w:tmpl w:val="1FE4D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1CC46D0"/>
    <w:multiLevelType w:val="hybridMultilevel"/>
    <w:tmpl w:val="D160DF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7341EA"/>
    <w:multiLevelType w:val="singleLevel"/>
    <w:tmpl w:val="D25A5224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528457E3"/>
    <w:multiLevelType w:val="multilevel"/>
    <w:tmpl w:val="1A08017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51B41E7"/>
    <w:multiLevelType w:val="multilevel"/>
    <w:tmpl w:val="1A08017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6FD63C3"/>
    <w:multiLevelType w:val="hybridMultilevel"/>
    <w:tmpl w:val="077EAC3E"/>
    <w:lvl w:ilvl="0" w:tplc="860C16AE">
      <w:start w:val="1"/>
      <w:numFmt w:val="decimal"/>
      <w:lvlText w:val="%1."/>
      <w:lvlJc w:val="left"/>
      <w:pPr>
        <w:tabs>
          <w:tab w:val="num" w:pos="714"/>
        </w:tabs>
        <w:ind w:left="714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4" w15:restartNumberingAfterBreak="0">
    <w:nsid w:val="5914158D"/>
    <w:multiLevelType w:val="hybridMultilevel"/>
    <w:tmpl w:val="E9366764"/>
    <w:lvl w:ilvl="0" w:tplc="B7BAD51C">
      <w:start w:val="1"/>
      <w:numFmt w:val="bullet"/>
      <w:lvlText w:val=""/>
      <w:lvlJc w:val="left"/>
      <w:pPr>
        <w:ind w:left="108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851A99"/>
    <w:multiLevelType w:val="hybridMultilevel"/>
    <w:tmpl w:val="379844F4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90C81"/>
    <w:multiLevelType w:val="singleLevel"/>
    <w:tmpl w:val="E120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BB74A49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BF50245"/>
    <w:multiLevelType w:val="singleLevel"/>
    <w:tmpl w:val="4FE6B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F22663E"/>
    <w:multiLevelType w:val="multilevel"/>
    <w:tmpl w:val="E8968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4B0DA8"/>
    <w:multiLevelType w:val="multilevel"/>
    <w:tmpl w:val="37984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060B7"/>
    <w:multiLevelType w:val="hybridMultilevel"/>
    <w:tmpl w:val="4A528EA4"/>
    <w:lvl w:ilvl="0" w:tplc="FB101B62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2103FE5"/>
    <w:multiLevelType w:val="multilevel"/>
    <w:tmpl w:val="4A528EA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53C09F1"/>
    <w:multiLevelType w:val="hybridMultilevel"/>
    <w:tmpl w:val="44F4937E"/>
    <w:lvl w:ilvl="0" w:tplc="4B2C4F52">
      <w:start w:val="1"/>
      <w:numFmt w:val="bullet"/>
      <w:lvlText w:val="–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55D19"/>
    <w:multiLevelType w:val="multilevel"/>
    <w:tmpl w:val="1A080172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pStyle w:val="213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A8A6CCD"/>
    <w:multiLevelType w:val="hybridMultilevel"/>
    <w:tmpl w:val="91C0F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60F3"/>
    <w:multiLevelType w:val="hybridMultilevel"/>
    <w:tmpl w:val="087A6AA4"/>
    <w:lvl w:ilvl="0" w:tplc="D77645D8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C494C"/>
    <w:multiLevelType w:val="singleLevel"/>
    <w:tmpl w:val="46881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5643F2E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6697060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F1524D6"/>
    <w:multiLevelType w:val="multilevel"/>
    <w:tmpl w:val="B7B893FE"/>
    <w:lvl w:ilvl="0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F4C67F7"/>
    <w:multiLevelType w:val="hybridMultilevel"/>
    <w:tmpl w:val="82AA2EEA"/>
    <w:lvl w:ilvl="0" w:tplc="B7BAD51C">
      <w:start w:val="1"/>
      <w:numFmt w:val="bullet"/>
      <w:lvlText w:val=""/>
      <w:lvlJc w:val="left"/>
      <w:pPr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9"/>
  </w:num>
  <w:num w:numId="3">
    <w:abstractNumId w:val="27"/>
  </w:num>
  <w:num w:numId="4">
    <w:abstractNumId w:val="28"/>
  </w:num>
  <w:num w:numId="5">
    <w:abstractNumId w:val="8"/>
  </w:num>
  <w:num w:numId="6">
    <w:abstractNumId w:val="26"/>
  </w:num>
  <w:num w:numId="7">
    <w:abstractNumId w:val="16"/>
  </w:num>
  <w:num w:numId="8">
    <w:abstractNumId w:val="29"/>
  </w:num>
  <w:num w:numId="9">
    <w:abstractNumId w:val="20"/>
  </w:num>
  <w:num w:numId="10">
    <w:abstractNumId w:val="18"/>
  </w:num>
  <w:num w:numId="11">
    <w:abstractNumId w:val="7"/>
  </w:num>
  <w:num w:numId="12">
    <w:abstractNumId w:val="37"/>
  </w:num>
  <w:num w:numId="13">
    <w:abstractNumId w:val="4"/>
  </w:num>
  <w:num w:numId="14">
    <w:abstractNumId w:val="33"/>
  </w:num>
  <w:num w:numId="15">
    <w:abstractNumId w:val="36"/>
  </w:num>
  <w:num w:numId="16">
    <w:abstractNumId w:val="31"/>
  </w:num>
  <w:num w:numId="17">
    <w:abstractNumId w:val="17"/>
  </w:num>
  <w:num w:numId="18">
    <w:abstractNumId w:val="25"/>
  </w:num>
  <w:num w:numId="19">
    <w:abstractNumId w:val="34"/>
  </w:num>
  <w:num w:numId="20">
    <w:abstractNumId w:val="32"/>
  </w:num>
  <w:num w:numId="21">
    <w:abstractNumId w:val="0"/>
  </w:num>
  <w:num w:numId="22">
    <w:abstractNumId w:val="5"/>
  </w:num>
  <w:num w:numId="23">
    <w:abstractNumId w:val="3"/>
  </w:num>
  <w:num w:numId="24">
    <w:abstractNumId w:val="30"/>
  </w:num>
  <w:num w:numId="25">
    <w:abstractNumId w:val="2"/>
  </w:num>
  <w:num w:numId="26">
    <w:abstractNumId w:val="6"/>
  </w:num>
  <w:num w:numId="27">
    <w:abstractNumId w:val="10"/>
  </w:num>
  <w:num w:numId="28">
    <w:abstractNumId w:val="13"/>
  </w:num>
  <w:num w:numId="29">
    <w:abstractNumId w:val="22"/>
  </w:num>
  <w:num w:numId="30">
    <w:abstractNumId w:val="40"/>
  </w:num>
  <w:num w:numId="31">
    <w:abstractNumId w:val="21"/>
  </w:num>
  <w:num w:numId="32">
    <w:abstractNumId w:val="23"/>
  </w:num>
  <w:num w:numId="33">
    <w:abstractNumId w:val="15"/>
  </w:num>
  <w:num w:numId="34">
    <w:abstractNumId w:val="1"/>
  </w:num>
  <w:num w:numId="35">
    <w:abstractNumId w:val="9"/>
  </w:num>
  <w:num w:numId="36">
    <w:abstractNumId w:val="41"/>
  </w:num>
  <w:num w:numId="37">
    <w:abstractNumId w:val="11"/>
  </w:num>
  <w:num w:numId="38">
    <w:abstractNumId w:val="24"/>
  </w:num>
  <w:num w:numId="39">
    <w:abstractNumId w:val="12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B7E"/>
    <w:rsid w:val="00035FCF"/>
    <w:rsid w:val="0007149F"/>
    <w:rsid w:val="000738FD"/>
    <w:rsid w:val="00086D6C"/>
    <w:rsid w:val="000A2F82"/>
    <w:rsid w:val="000B7D0C"/>
    <w:rsid w:val="000F3109"/>
    <w:rsid w:val="0013579C"/>
    <w:rsid w:val="00154B28"/>
    <w:rsid w:val="00172A5F"/>
    <w:rsid w:val="00183A81"/>
    <w:rsid w:val="00187A52"/>
    <w:rsid w:val="001C2A50"/>
    <w:rsid w:val="001C49E2"/>
    <w:rsid w:val="001F5E91"/>
    <w:rsid w:val="001F6E89"/>
    <w:rsid w:val="00224FC8"/>
    <w:rsid w:val="00227499"/>
    <w:rsid w:val="00240E14"/>
    <w:rsid w:val="00247B7E"/>
    <w:rsid w:val="00251369"/>
    <w:rsid w:val="002921C7"/>
    <w:rsid w:val="002C24D5"/>
    <w:rsid w:val="00303DC8"/>
    <w:rsid w:val="0031264E"/>
    <w:rsid w:val="00315275"/>
    <w:rsid w:val="003245C9"/>
    <w:rsid w:val="00344AC6"/>
    <w:rsid w:val="003706BD"/>
    <w:rsid w:val="003744AD"/>
    <w:rsid w:val="00376E7B"/>
    <w:rsid w:val="00386908"/>
    <w:rsid w:val="00392F73"/>
    <w:rsid w:val="003B3022"/>
    <w:rsid w:val="003B78B9"/>
    <w:rsid w:val="003C42B0"/>
    <w:rsid w:val="003E2336"/>
    <w:rsid w:val="00400C03"/>
    <w:rsid w:val="00441D63"/>
    <w:rsid w:val="0048179F"/>
    <w:rsid w:val="004A6147"/>
    <w:rsid w:val="004A6417"/>
    <w:rsid w:val="004E09E2"/>
    <w:rsid w:val="00501DA1"/>
    <w:rsid w:val="00572023"/>
    <w:rsid w:val="005742D6"/>
    <w:rsid w:val="00576698"/>
    <w:rsid w:val="00576949"/>
    <w:rsid w:val="00577A4D"/>
    <w:rsid w:val="005B203F"/>
    <w:rsid w:val="005F4757"/>
    <w:rsid w:val="00604845"/>
    <w:rsid w:val="006236B8"/>
    <w:rsid w:val="00677171"/>
    <w:rsid w:val="006A040D"/>
    <w:rsid w:val="006A5AE9"/>
    <w:rsid w:val="006B01C5"/>
    <w:rsid w:val="006C2C96"/>
    <w:rsid w:val="00724635"/>
    <w:rsid w:val="007424D8"/>
    <w:rsid w:val="00793A15"/>
    <w:rsid w:val="007B4F9D"/>
    <w:rsid w:val="007C7072"/>
    <w:rsid w:val="007D5F41"/>
    <w:rsid w:val="00814D0A"/>
    <w:rsid w:val="00824363"/>
    <w:rsid w:val="00833143"/>
    <w:rsid w:val="0083515A"/>
    <w:rsid w:val="008A060E"/>
    <w:rsid w:val="008A4831"/>
    <w:rsid w:val="008A4F85"/>
    <w:rsid w:val="008E5017"/>
    <w:rsid w:val="00905243"/>
    <w:rsid w:val="009071E9"/>
    <w:rsid w:val="0091358D"/>
    <w:rsid w:val="00925258"/>
    <w:rsid w:val="0093105D"/>
    <w:rsid w:val="00931827"/>
    <w:rsid w:val="00955C04"/>
    <w:rsid w:val="00972A88"/>
    <w:rsid w:val="00A057FE"/>
    <w:rsid w:val="00A15115"/>
    <w:rsid w:val="00A35E90"/>
    <w:rsid w:val="00A42EBF"/>
    <w:rsid w:val="00A50837"/>
    <w:rsid w:val="00A55E27"/>
    <w:rsid w:val="00A703F9"/>
    <w:rsid w:val="00A90641"/>
    <w:rsid w:val="00A93280"/>
    <w:rsid w:val="00AA2D4E"/>
    <w:rsid w:val="00AA688C"/>
    <w:rsid w:val="00AB2290"/>
    <w:rsid w:val="00AB6091"/>
    <w:rsid w:val="00AB6625"/>
    <w:rsid w:val="00AE1A4F"/>
    <w:rsid w:val="00AE6A06"/>
    <w:rsid w:val="00AF5582"/>
    <w:rsid w:val="00B511A6"/>
    <w:rsid w:val="00B64923"/>
    <w:rsid w:val="00B8701B"/>
    <w:rsid w:val="00BB0B3A"/>
    <w:rsid w:val="00C062DF"/>
    <w:rsid w:val="00C10F47"/>
    <w:rsid w:val="00C17D9A"/>
    <w:rsid w:val="00C462E3"/>
    <w:rsid w:val="00C70682"/>
    <w:rsid w:val="00C90E03"/>
    <w:rsid w:val="00CB2AB4"/>
    <w:rsid w:val="00CC16FA"/>
    <w:rsid w:val="00CD6F03"/>
    <w:rsid w:val="00CD7538"/>
    <w:rsid w:val="00CF2D2E"/>
    <w:rsid w:val="00CF35E9"/>
    <w:rsid w:val="00D37E6D"/>
    <w:rsid w:val="00D41857"/>
    <w:rsid w:val="00D7682D"/>
    <w:rsid w:val="00DE608E"/>
    <w:rsid w:val="00E12CB9"/>
    <w:rsid w:val="00E217E2"/>
    <w:rsid w:val="00E447CE"/>
    <w:rsid w:val="00E57211"/>
    <w:rsid w:val="00E7225E"/>
    <w:rsid w:val="00E76CC0"/>
    <w:rsid w:val="00EA65AB"/>
    <w:rsid w:val="00EB4658"/>
    <w:rsid w:val="00F03CDD"/>
    <w:rsid w:val="00F36681"/>
    <w:rsid w:val="00F72B2B"/>
    <w:rsid w:val="00F818D7"/>
    <w:rsid w:val="00F93B71"/>
    <w:rsid w:val="00F9518B"/>
    <w:rsid w:val="00FC6F22"/>
    <w:rsid w:val="00FD2FE9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32D8BE"/>
  <w15:docId w15:val="{89E08EDE-4DA4-4108-84E0-4D02C843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0837"/>
    <w:rPr>
      <w:lang w:eastAsia="ja-JP"/>
    </w:rPr>
  </w:style>
  <w:style w:type="paragraph" w:styleId="1">
    <w:name w:val="heading 1"/>
    <w:basedOn w:val="a0"/>
    <w:next w:val="a0"/>
    <w:qFormat/>
    <w:rsid w:val="00A50837"/>
    <w:pPr>
      <w:keepNext/>
      <w:jc w:val="both"/>
      <w:outlineLvl w:val="0"/>
    </w:pPr>
    <w:rPr>
      <w:i/>
      <w:sz w:val="24"/>
      <w:lang w:val="en-US"/>
    </w:rPr>
  </w:style>
  <w:style w:type="paragraph" w:styleId="2">
    <w:name w:val="heading 2"/>
    <w:basedOn w:val="a0"/>
    <w:next w:val="a0"/>
    <w:qFormat/>
    <w:rsid w:val="00A50837"/>
    <w:pPr>
      <w:keepNext/>
      <w:spacing w:after="120"/>
      <w:jc w:val="center"/>
      <w:outlineLvl w:val="1"/>
    </w:pPr>
    <w:rPr>
      <w:rFonts w:ascii="Arial" w:hAnsi="Arial"/>
      <w:b/>
      <w:i/>
      <w:sz w:val="24"/>
      <w:lang w:val="en-US"/>
    </w:rPr>
  </w:style>
  <w:style w:type="paragraph" w:styleId="3">
    <w:name w:val="heading 3"/>
    <w:basedOn w:val="a0"/>
    <w:next w:val="a0"/>
    <w:qFormat/>
    <w:rsid w:val="00A50837"/>
    <w:pPr>
      <w:keepNext/>
      <w:spacing w:before="60" w:after="60"/>
      <w:jc w:val="both"/>
      <w:outlineLvl w:val="2"/>
    </w:pPr>
    <w:rPr>
      <w:rFonts w:ascii="Arial" w:hAnsi="Arial"/>
      <w:b/>
      <w:i/>
      <w:noProof/>
      <w:sz w:val="24"/>
    </w:rPr>
  </w:style>
  <w:style w:type="paragraph" w:styleId="4">
    <w:name w:val="heading 4"/>
    <w:basedOn w:val="a0"/>
    <w:next w:val="a0"/>
    <w:qFormat/>
    <w:rsid w:val="00A50837"/>
    <w:pPr>
      <w:keepNext/>
      <w:numPr>
        <w:ilvl w:val="3"/>
        <w:numId w:val="19"/>
      </w:numPr>
      <w:outlineLvl w:val="3"/>
    </w:pPr>
    <w:rPr>
      <w:rFonts w:ascii="Arial" w:hAnsi="Arial"/>
      <w:b/>
      <w:i/>
      <w:noProof/>
      <w:sz w:val="24"/>
    </w:rPr>
  </w:style>
  <w:style w:type="paragraph" w:styleId="5">
    <w:name w:val="heading 5"/>
    <w:basedOn w:val="a0"/>
    <w:next w:val="a0"/>
    <w:qFormat/>
    <w:rsid w:val="00A50837"/>
    <w:pPr>
      <w:keepNext/>
      <w:outlineLvl w:val="4"/>
    </w:pPr>
    <w:rPr>
      <w:i/>
      <w:noProof/>
      <w:sz w:val="24"/>
    </w:rPr>
  </w:style>
  <w:style w:type="paragraph" w:styleId="6">
    <w:name w:val="heading 6"/>
    <w:basedOn w:val="a0"/>
    <w:next w:val="a0"/>
    <w:qFormat/>
    <w:rsid w:val="00501DA1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501DA1"/>
    <w:pPr>
      <w:numPr>
        <w:ilvl w:val="6"/>
        <w:numId w:val="19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501DA1"/>
    <w:pPr>
      <w:numPr>
        <w:ilvl w:val="7"/>
        <w:numId w:val="19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501DA1"/>
    <w:pPr>
      <w:numPr>
        <w:ilvl w:val="8"/>
        <w:numId w:val="1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"/>
    <w:basedOn w:val="a0"/>
    <w:rsid w:val="00A50837"/>
    <w:pPr>
      <w:ind w:left="283" w:hanging="283"/>
    </w:pPr>
  </w:style>
  <w:style w:type="paragraph" w:styleId="a5">
    <w:name w:val="footer"/>
    <w:basedOn w:val="a0"/>
    <w:rsid w:val="00A50837"/>
    <w:pPr>
      <w:tabs>
        <w:tab w:val="center" w:pos="4153"/>
        <w:tab w:val="right" w:pos="8306"/>
      </w:tabs>
    </w:pPr>
  </w:style>
  <w:style w:type="character" w:styleId="a6">
    <w:name w:val="page number"/>
    <w:basedOn w:val="a1"/>
    <w:rsid w:val="00A50837"/>
  </w:style>
  <w:style w:type="paragraph" w:styleId="a7">
    <w:name w:val="header"/>
    <w:basedOn w:val="a0"/>
    <w:rsid w:val="00A50837"/>
    <w:pPr>
      <w:tabs>
        <w:tab w:val="center" w:pos="4153"/>
        <w:tab w:val="right" w:pos="8306"/>
      </w:tabs>
    </w:pPr>
  </w:style>
  <w:style w:type="paragraph" w:styleId="a8">
    <w:name w:val="caption"/>
    <w:basedOn w:val="a0"/>
    <w:next w:val="a0"/>
    <w:qFormat/>
    <w:rsid w:val="00A50837"/>
    <w:pPr>
      <w:spacing w:after="120"/>
      <w:jc w:val="center"/>
    </w:pPr>
    <w:rPr>
      <w:rFonts w:ascii="Arial" w:hAnsi="Arial"/>
      <w:i/>
      <w:sz w:val="24"/>
    </w:rPr>
  </w:style>
  <w:style w:type="character" w:styleId="a9">
    <w:name w:val="Emphasis"/>
    <w:basedOn w:val="a1"/>
    <w:qFormat/>
    <w:rsid w:val="00A50837"/>
    <w:rPr>
      <w:i/>
    </w:rPr>
  </w:style>
  <w:style w:type="paragraph" w:styleId="aa">
    <w:name w:val="footnote text"/>
    <w:basedOn w:val="a0"/>
    <w:semiHidden/>
    <w:rsid w:val="00A50837"/>
  </w:style>
  <w:style w:type="character" w:styleId="ab">
    <w:name w:val="footnote reference"/>
    <w:basedOn w:val="a1"/>
    <w:semiHidden/>
    <w:rsid w:val="00A50837"/>
    <w:rPr>
      <w:vertAlign w:val="superscript"/>
    </w:rPr>
  </w:style>
  <w:style w:type="character" w:styleId="ac">
    <w:name w:val="annotation reference"/>
    <w:basedOn w:val="a1"/>
    <w:semiHidden/>
    <w:rsid w:val="00A50837"/>
    <w:rPr>
      <w:sz w:val="16"/>
    </w:rPr>
  </w:style>
  <w:style w:type="paragraph" w:styleId="ad">
    <w:name w:val="annotation text"/>
    <w:basedOn w:val="a0"/>
    <w:semiHidden/>
    <w:rsid w:val="00A50837"/>
  </w:style>
  <w:style w:type="paragraph" w:styleId="ae">
    <w:name w:val="Document Map"/>
    <w:basedOn w:val="a0"/>
    <w:semiHidden/>
    <w:rsid w:val="00A50837"/>
    <w:pPr>
      <w:shd w:val="clear" w:color="auto" w:fill="000080"/>
    </w:pPr>
    <w:rPr>
      <w:rFonts w:ascii="Tahoma" w:hAnsi="Tahoma"/>
    </w:rPr>
  </w:style>
  <w:style w:type="paragraph" w:customStyle="1" w:styleId="af">
    <w:name w:val="Название пункта задания"/>
    <w:basedOn w:val="a8"/>
    <w:next w:val="a0"/>
    <w:rsid w:val="00A50837"/>
    <w:pPr>
      <w:jc w:val="left"/>
    </w:pPr>
    <w:rPr>
      <w:b/>
      <w:i w:val="0"/>
      <w:noProof/>
    </w:rPr>
  </w:style>
  <w:style w:type="paragraph" w:styleId="a">
    <w:name w:val="Body Text"/>
    <w:basedOn w:val="a0"/>
    <w:rsid w:val="00501DA1"/>
    <w:pPr>
      <w:numPr>
        <w:numId w:val="19"/>
      </w:numPr>
      <w:spacing w:after="120"/>
    </w:pPr>
  </w:style>
  <w:style w:type="paragraph" w:customStyle="1" w:styleId="213">
    <w:name w:val="Стиль Заголовок 2 + 13 пт"/>
    <w:basedOn w:val="a0"/>
    <w:rsid w:val="00501DA1"/>
    <w:pPr>
      <w:numPr>
        <w:ilvl w:val="1"/>
        <w:numId w:val="19"/>
      </w:numPr>
    </w:pPr>
  </w:style>
  <w:style w:type="paragraph" w:customStyle="1" w:styleId="313">
    <w:name w:val="Стиль Заголовок 3 + 13 пт"/>
    <w:basedOn w:val="a0"/>
    <w:rsid w:val="00501DA1"/>
    <w:pPr>
      <w:numPr>
        <w:ilvl w:val="2"/>
        <w:numId w:val="19"/>
      </w:numPr>
    </w:pPr>
  </w:style>
  <w:style w:type="table" w:styleId="af0">
    <w:name w:val="Table Grid"/>
    <w:basedOn w:val="a2"/>
    <w:rsid w:val="00224F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List Paragraph"/>
    <w:basedOn w:val="a0"/>
    <w:uiPriority w:val="34"/>
    <w:qFormat/>
    <w:rsid w:val="00C9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2;&#1077;&#1090;&#1086;&#1076;&#1080;&#1095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Методичка.dot</Template>
  <TotalTime>345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Л.р. № 6. Изучение механизма наследования и чистых виртуальных функций.</vt:lpstr>
    </vt:vector>
  </TitlesOfParts>
  <Company>ПГУПС, кафедра ИВС, 2004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Л.р. № 6. Изучение механизма наследования и чистых виртуальных функций.</dc:title>
  <dc:subject>Языкм программирования</dc:subject>
  <dc:creator>Г.Ф. Довбуш</dc:creator>
  <cp:keywords/>
  <cp:lastModifiedBy>prour1980@gmail.com</cp:lastModifiedBy>
  <cp:revision>10</cp:revision>
  <cp:lastPrinted>2012-09-02T15:47:00Z</cp:lastPrinted>
  <dcterms:created xsi:type="dcterms:W3CDTF">2009-08-24T07:14:00Z</dcterms:created>
  <dcterms:modified xsi:type="dcterms:W3CDTF">2021-03-23T09:02:00Z</dcterms:modified>
</cp:coreProperties>
</file>